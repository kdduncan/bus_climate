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77" w:rsidRDefault="008F2AF8">
      <w:r>
        <w:t>As of 8/1/2013</w:t>
      </w:r>
    </w:p>
    <w:p w:rsidR="008F2AF8" w:rsidRDefault="008F2AF8">
      <w:r>
        <w:t xml:space="preserve">The folder </w:t>
      </w:r>
      <w:proofErr w:type="spellStart"/>
      <w:r>
        <w:rPr>
          <w:i/>
        </w:rPr>
        <w:t>Core_Files</w:t>
      </w:r>
      <w:proofErr w:type="spellEnd"/>
      <w:r>
        <w:t xml:space="preserve"> contains the following</w:t>
      </w:r>
    </w:p>
    <w:p w:rsidR="008F2AF8" w:rsidRDefault="008F2AF8" w:rsidP="008F2AF8">
      <w:pPr>
        <w:pStyle w:val="ListParagraph"/>
        <w:numPr>
          <w:ilvl w:val="0"/>
          <w:numId w:val="1"/>
        </w:numPr>
      </w:pPr>
      <w:r>
        <w:t>For each dependent variable, a *_</w:t>
      </w:r>
      <w:proofErr w:type="spellStart"/>
      <w:r>
        <w:t>lag_lead.dta</w:t>
      </w:r>
      <w:proofErr w:type="spellEnd"/>
      <w:r>
        <w:t xml:space="preserve"> STATA file with the raw dependent variable numbers for each index.</w:t>
      </w:r>
    </w:p>
    <w:p w:rsidR="008F2AF8" w:rsidRDefault="008F2AF8" w:rsidP="008F2AF8">
      <w:pPr>
        <w:pStyle w:val="ListParagraph"/>
        <w:numPr>
          <w:ilvl w:val="0"/>
          <w:numId w:val="1"/>
        </w:numPr>
      </w:pPr>
      <w:r>
        <w:t>For each dependent variable, a *_</w:t>
      </w:r>
      <w:proofErr w:type="spellStart"/>
      <w:r>
        <w:t>TimeComparison.dta</w:t>
      </w:r>
      <w:proofErr w:type="spellEnd"/>
      <w:r>
        <w:t xml:space="preserve"> STATA file with the raw dependent variable numbers all time periods.</w:t>
      </w:r>
    </w:p>
    <w:p w:rsidR="008F2AF8" w:rsidRDefault="008F2AF8" w:rsidP="008F2AF8">
      <w:pPr>
        <w:pStyle w:val="ListParagraph"/>
        <w:numPr>
          <w:ilvl w:val="0"/>
          <w:numId w:val="1"/>
        </w:numPr>
      </w:pPr>
      <w:r>
        <w:t xml:space="preserve">A file </w:t>
      </w:r>
      <w:proofErr w:type="spellStart"/>
      <w:r>
        <w:t>Border_indices_merged.dta</w:t>
      </w:r>
      <w:proofErr w:type="spellEnd"/>
      <w:r>
        <w:t xml:space="preserve"> that has the raw index figures for both </w:t>
      </w:r>
      <w:proofErr w:type="spellStart"/>
      <w:r>
        <w:t>cofip_sub</w:t>
      </w:r>
      <w:proofErr w:type="spellEnd"/>
      <w:r>
        <w:t xml:space="preserve"> and </w:t>
      </w:r>
      <w:proofErr w:type="spellStart"/>
      <w:r>
        <w:t>cofip_nbr</w:t>
      </w:r>
      <w:proofErr w:type="spellEnd"/>
    </w:p>
    <w:p w:rsidR="008F2AF8" w:rsidRDefault="008F2AF8" w:rsidP="008F2AF8">
      <w:pPr>
        <w:pStyle w:val="ListParagraph"/>
        <w:numPr>
          <w:ilvl w:val="0"/>
          <w:numId w:val="1"/>
        </w:numPr>
      </w:pPr>
      <w:r>
        <w:t>*.do STATA files for the commands required to build the full sheets for the studies regressions.</w:t>
      </w:r>
    </w:p>
    <w:p w:rsidR="008F2AF8" w:rsidRDefault="008F2AF8" w:rsidP="008F2AF8">
      <w:r>
        <w:t xml:space="preserve">The folder </w:t>
      </w:r>
      <w:proofErr w:type="spellStart"/>
      <w:r>
        <w:rPr>
          <w:i/>
        </w:rPr>
        <w:t>Index_Time_Comparison</w:t>
      </w:r>
      <w:proofErr w:type="spellEnd"/>
      <w:r>
        <w:t xml:space="preserve"> contains the following</w:t>
      </w:r>
    </w:p>
    <w:p w:rsidR="008F2AF8" w:rsidRDefault="008F2AF8" w:rsidP="008F2AF8">
      <w:pPr>
        <w:pStyle w:val="ListParagraph"/>
        <w:numPr>
          <w:ilvl w:val="0"/>
          <w:numId w:val="2"/>
        </w:numPr>
      </w:pPr>
      <w:r>
        <w:t>For each index a *.</w:t>
      </w:r>
      <w:proofErr w:type="spellStart"/>
      <w:r>
        <w:t>dta</w:t>
      </w:r>
      <w:proofErr w:type="spellEnd"/>
      <w:r>
        <w:t xml:space="preserve"> STATA file that contains just the indexes logged difference, plus the index specific lag and lead variables for each dependent variable.</w:t>
      </w:r>
    </w:p>
    <w:p w:rsidR="008F2AF8" w:rsidRDefault="008F2AF8" w:rsidP="008F2AF8">
      <w:pPr>
        <w:pStyle w:val="ListParagraph"/>
        <w:numPr>
          <w:ilvl w:val="0"/>
          <w:numId w:val="2"/>
        </w:numPr>
      </w:pPr>
      <w:r>
        <w:t>For each index a *results1.txt and *results2.txt text file that are the raw outputs from our regressions, *results1.txt documents contain r</w:t>
      </w:r>
      <w:r w:rsidRPr="008F2AF8">
        <w:rPr>
          <w:vertAlign w:val="superscript"/>
        </w:rPr>
        <w:t>2</w:t>
      </w:r>
      <w:r>
        <w:t>, coefficient, and t values for aggregate income, nonfarm income, per capita income, and population lag and lead figures. *results2.txt contains r</w:t>
      </w:r>
      <w:r w:rsidRPr="008F2AF8">
        <w:rPr>
          <w:vertAlign w:val="superscript"/>
        </w:rPr>
        <w:t>2</w:t>
      </w:r>
      <w:r>
        <w:t>, coefficient, and t values for average wage, output, wage employment, and wage bill.</w:t>
      </w:r>
    </w:p>
    <w:p w:rsidR="008F2AF8" w:rsidRDefault="008F2AF8" w:rsidP="008F2AF8">
      <w:pPr>
        <w:pStyle w:val="ListParagraph"/>
        <w:numPr>
          <w:ilvl w:val="0"/>
          <w:numId w:val="2"/>
        </w:numPr>
      </w:pPr>
      <w:r>
        <w:t>a *.do STATA file for the commands required to run all of the regressions and generate the various text document outputs.</w:t>
      </w:r>
    </w:p>
    <w:p w:rsidR="008F2AF8" w:rsidRDefault="008F2AF8" w:rsidP="008F2AF8">
      <w:r>
        <w:t xml:space="preserve">The folder </w:t>
      </w:r>
      <w:proofErr w:type="spellStart"/>
      <w:r>
        <w:rPr>
          <w:i/>
        </w:rPr>
        <w:t>Joint_Time_Comparison</w:t>
      </w:r>
      <w:proofErr w:type="spellEnd"/>
      <w:r>
        <w:t xml:space="preserve"> contains the following</w:t>
      </w:r>
    </w:p>
    <w:p w:rsidR="00742C61" w:rsidRDefault="00742C61" w:rsidP="00742C61">
      <w:pPr>
        <w:pStyle w:val="ListParagraph"/>
        <w:numPr>
          <w:ilvl w:val="0"/>
          <w:numId w:val="3"/>
        </w:numPr>
      </w:pPr>
      <w:r>
        <w:t xml:space="preserve">A file </w:t>
      </w:r>
      <w:proofErr w:type="spellStart"/>
      <w:r>
        <w:t>joint_time_comparison_all.dta</w:t>
      </w:r>
      <w:proofErr w:type="spellEnd"/>
      <w:r>
        <w:t xml:space="preserve"> that has all the logged difference for each index, and then the shared time intervals for all the dependent variables.</w:t>
      </w:r>
    </w:p>
    <w:p w:rsidR="00742C61" w:rsidRDefault="00742C61" w:rsidP="00742C61">
      <w:pPr>
        <w:pStyle w:val="ListParagraph"/>
        <w:numPr>
          <w:ilvl w:val="0"/>
          <w:numId w:val="3"/>
        </w:numPr>
      </w:pPr>
      <w:r>
        <w:t>For each index and de</w:t>
      </w:r>
      <w:bookmarkStart w:id="0" w:name="_GoBack"/>
      <w:bookmarkEnd w:id="0"/>
      <w:r>
        <w:t>pendent variable, a (IndexAbbrevation_VariableAbbrevation)results.txt text file with contain r</w:t>
      </w:r>
      <w:r w:rsidRPr="008F2AF8">
        <w:rPr>
          <w:vertAlign w:val="superscript"/>
        </w:rPr>
        <w:t>2</w:t>
      </w:r>
      <w:r>
        <w:t>, coefficient, and t values for that particular regression.</w:t>
      </w:r>
    </w:p>
    <w:p w:rsidR="00742C61" w:rsidRDefault="00742C61" w:rsidP="00742C61">
      <w:pPr>
        <w:pStyle w:val="ListParagraph"/>
        <w:numPr>
          <w:ilvl w:val="0"/>
          <w:numId w:val="3"/>
        </w:numPr>
      </w:pPr>
      <w:r>
        <w:t>a *.do STATA file for the commands required to run all of the regressions and generate the various text document outputs.</w:t>
      </w:r>
    </w:p>
    <w:p w:rsidR="008F2AF8" w:rsidRDefault="00B13A3E" w:rsidP="008F2AF8">
      <w:r>
        <w:t xml:space="preserve">The folder </w:t>
      </w:r>
      <w:r>
        <w:rPr>
          <w:i/>
        </w:rPr>
        <w:t>Results</w:t>
      </w:r>
      <w:r>
        <w:t xml:space="preserve"> contains</w:t>
      </w:r>
    </w:p>
    <w:p w:rsidR="00B13A3E" w:rsidRDefault="00B13A3E" w:rsidP="00B13A3E">
      <w:pPr>
        <w:pStyle w:val="ListParagraph"/>
        <w:numPr>
          <w:ilvl w:val="0"/>
          <w:numId w:val="4"/>
        </w:numPr>
      </w:pPr>
      <w:r>
        <w:t xml:space="preserve">A table comparing how well each </w:t>
      </w:r>
      <w:r w:rsidR="002129FE">
        <w:t>index predicts aggregate income, nonfarm income, per capita income, and population lag and lead figures</w:t>
      </w:r>
    </w:p>
    <w:p w:rsidR="002129FE" w:rsidRDefault="002129FE" w:rsidP="00B13A3E">
      <w:pPr>
        <w:pStyle w:val="ListParagraph"/>
        <w:numPr>
          <w:ilvl w:val="0"/>
          <w:numId w:val="4"/>
        </w:numPr>
      </w:pPr>
      <w:r>
        <w:t>A table comparison how well each index predicts average wage, output, wage employment, and wage bill.</w:t>
      </w:r>
    </w:p>
    <w:p w:rsidR="002129FE" w:rsidRDefault="002129FE" w:rsidP="002129FE">
      <w:pPr>
        <w:pStyle w:val="ListParagraph"/>
        <w:numPr>
          <w:ilvl w:val="0"/>
          <w:numId w:val="4"/>
        </w:numPr>
      </w:pPr>
      <w:r>
        <w:t>For each dependent variable, how well each index predicts that variable for time ranges</w:t>
      </w:r>
    </w:p>
    <w:p w:rsidR="002129FE" w:rsidRPr="00B13A3E" w:rsidRDefault="002129FE" w:rsidP="002129FE">
      <w:pPr>
        <w:pStyle w:val="ListParagraph"/>
        <w:numPr>
          <w:ilvl w:val="1"/>
          <w:numId w:val="4"/>
        </w:numPr>
      </w:pPr>
      <w:r>
        <w:t>1975-1980, 1980-1985, 1985-1990, 1990-1995, 1995-2000, 2000-2005, 2005-2010</w:t>
      </w:r>
    </w:p>
    <w:sectPr w:rsidR="002129FE" w:rsidRPr="00B1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846F3"/>
    <w:multiLevelType w:val="hybridMultilevel"/>
    <w:tmpl w:val="2360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96F56"/>
    <w:multiLevelType w:val="hybridMultilevel"/>
    <w:tmpl w:val="1DBA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02535"/>
    <w:multiLevelType w:val="hybridMultilevel"/>
    <w:tmpl w:val="3152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7458D"/>
    <w:multiLevelType w:val="hybridMultilevel"/>
    <w:tmpl w:val="08C0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64"/>
    <w:rsid w:val="00113F64"/>
    <w:rsid w:val="002129FE"/>
    <w:rsid w:val="00247CAC"/>
    <w:rsid w:val="00337D7F"/>
    <w:rsid w:val="00442CAD"/>
    <w:rsid w:val="00621301"/>
    <w:rsid w:val="006460FD"/>
    <w:rsid w:val="00742C61"/>
    <w:rsid w:val="008B677C"/>
    <w:rsid w:val="008F2AF8"/>
    <w:rsid w:val="00B13A3E"/>
    <w:rsid w:val="00D57677"/>
    <w:rsid w:val="00E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5A37-ACA6-4349-B99B-FC4FE5BF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61E950F5.dotm</Template>
  <TotalTime>34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Kevin D [ECONS]</dc:creator>
  <cp:keywords/>
  <dc:description/>
  <cp:lastModifiedBy>Duncan, Kevin D [ECONS]</cp:lastModifiedBy>
  <cp:revision>8</cp:revision>
  <dcterms:created xsi:type="dcterms:W3CDTF">2013-08-01T18:52:00Z</dcterms:created>
  <dcterms:modified xsi:type="dcterms:W3CDTF">2013-08-02T14:23:00Z</dcterms:modified>
</cp:coreProperties>
</file>